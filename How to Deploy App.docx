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993A0" w14:textId="77777777" w:rsidR="007E689D" w:rsidRDefault="003C4393" w:rsidP="003C4393">
      <w:pPr>
        <w:jc w:val="center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How to Deploy a </w:t>
      </w:r>
      <w:r w:rsidR="00114FB5"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Spring Boot </w:t>
      </w:r>
      <w:r w:rsidR="00114FB5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- </w:t>
      </w:r>
      <w:r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pr</w:t>
      </w:r>
      <w:r w:rsidRPr="003C4393">
        <w:rPr>
          <w:rFonts w:ascii="Segoe UI" w:hAnsi="Segoe UI" w:cs="Segoe UI"/>
          <w:b/>
          <w:bCs/>
          <w:color w:val="24292E"/>
          <w:shd w:val="clear" w:color="auto" w:fill="FFFFFF"/>
        </w:rPr>
        <w:t>ing Batch application on OpenShift</w:t>
      </w:r>
    </w:p>
    <w:p w14:paraId="65015D81" w14:textId="77777777" w:rsidR="003C4393" w:rsidRDefault="003C4393" w:rsidP="00B67976">
      <w:pPr>
        <w:rPr>
          <w:b/>
          <w:bCs/>
        </w:rPr>
      </w:pPr>
    </w:p>
    <w:p w14:paraId="006D0BCA" w14:textId="77777777" w:rsidR="00B67976" w:rsidRPr="00B67976" w:rsidRDefault="00B67976" w:rsidP="00B67976">
      <w:pPr>
        <w:rPr>
          <w:b/>
          <w:bCs/>
        </w:rPr>
      </w:pPr>
      <w:r w:rsidRPr="00B67976">
        <w:rPr>
          <w:b/>
          <w:bCs/>
        </w:rPr>
        <w:t>Prerequisites</w:t>
      </w:r>
    </w:p>
    <w:p w14:paraId="7269E366" w14:textId="77777777" w:rsidR="00B67976" w:rsidRPr="00B67976" w:rsidRDefault="00B67976" w:rsidP="00B67976">
      <w:pPr>
        <w:pStyle w:val="ListParagraph"/>
        <w:numPr>
          <w:ilvl w:val="0"/>
          <w:numId w:val="1"/>
        </w:numPr>
      </w:pPr>
      <w:r w:rsidRPr="00B67976">
        <w:t>Maven is configured in your system</w:t>
      </w:r>
    </w:p>
    <w:p w14:paraId="6345C7E6" w14:textId="77777777" w:rsidR="00B67976" w:rsidRDefault="00B67976" w:rsidP="00B67976">
      <w:pPr>
        <w:pStyle w:val="ListParagraph"/>
        <w:numPr>
          <w:ilvl w:val="0"/>
          <w:numId w:val="1"/>
        </w:numPr>
      </w:pPr>
      <w:r w:rsidRPr="00B67976">
        <w:t>Docker should be installed in your PC</w:t>
      </w:r>
    </w:p>
    <w:p w14:paraId="0712B413" w14:textId="77777777" w:rsidR="0032667E" w:rsidRDefault="0032667E" w:rsidP="0032667E">
      <w:pPr>
        <w:pStyle w:val="ListParagraph"/>
      </w:pPr>
    </w:p>
    <w:p w14:paraId="7392F77E" w14:textId="77777777" w:rsidR="0032667E" w:rsidRPr="00FF04B8" w:rsidRDefault="00FF04B8" w:rsidP="00FF04B8">
      <w:pPr>
        <w:rPr>
          <w:b/>
          <w:bCs/>
        </w:rPr>
      </w:pPr>
      <w:r w:rsidRPr="00FF04B8">
        <w:rPr>
          <w:b/>
          <w:bCs/>
        </w:rPr>
        <w:t>Steps</w:t>
      </w:r>
      <w:r w:rsidR="0032667E" w:rsidRPr="00FF04B8">
        <w:rPr>
          <w:b/>
          <w:bCs/>
        </w:rPr>
        <w:t xml:space="preserve"> to create the Docker Image and Push it into DockerHub</w:t>
      </w:r>
    </w:p>
    <w:p w14:paraId="682D9E9F" w14:textId="77777777" w:rsidR="0032667E" w:rsidRPr="0032667E" w:rsidRDefault="0032667E" w:rsidP="00326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clone or download source from: </w:t>
      </w:r>
      <w:hyperlink r:id="rId5" w:history="1">
        <w:r>
          <w:rPr>
            <w:rStyle w:val="Hyperlink"/>
          </w:rPr>
          <w:t>https://github.com/samme4life/spring-batch-example</w:t>
        </w:r>
      </w:hyperlink>
    </w:p>
    <w:p w14:paraId="392B31B9" w14:textId="77777777" w:rsidR="0032667E" w:rsidRDefault="0032667E" w:rsidP="00326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using command prompt go to the root of the application</w:t>
      </w:r>
    </w:p>
    <w:p w14:paraId="491F58A1" w14:textId="77777777" w:rsidR="006350C8" w:rsidRPr="0032667E" w:rsidRDefault="006350C8" w:rsidP="003266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issue following commands,</w:t>
      </w:r>
    </w:p>
    <w:p w14:paraId="5297EAD5" w14:textId="77777777" w:rsidR="0032667E" w:rsidRPr="0032667E" w:rsidRDefault="0032667E" w:rsidP="006350C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mvn clean package</w:t>
      </w:r>
    </w:p>
    <w:p w14:paraId="2918DF1F" w14:textId="77777777" w:rsidR="0032667E" w:rsidRPr="0032667E" w:rsidRDefault="0032667E" w:rsidP="006350C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docker build -t spring-batch-example .</w:t>
      </w:r>
    </w:p>
    <w:p w14:paraId="3A3477C3" w14:textId="77777777" w:rsidR="0032667E" w:rsidRPr="0032667E" w:rsidRDefault="0032667E" w:rsidP="006350C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docker tag spring-batch-example &lt;hub_user&gt;/&lt;repo_name&gt;:</w:t>
      </w:r>
      <w:r w:rsidR="006350C8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&lt;tag&gt;</w:t>
      </w:r>
    </w:p>
    <w:p w14:paraId="09E342F8" w14:textId="77777777" w:rsidR="00FF04B8" w:rsidRDefault="0032667E" w:rsidP="00FF04B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32667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docker push &lt;hub_user&gt;/&lt;repo_name&gt;:</w:t>
      </w:r>
      <w:r w:rsidR="006350C8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&lt;tag&gt;</w:t>
      </w:r>
    </w:p>
    <w:p w14:paraId="6E8CD060" w14:textId="77777777" w:rsidR="00FF04B8" w:rsidRDefault="00FF04B8" w:rsidP="00FF04B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Now you’ll be able to see your docker image in the DockerHub</w:t>
      </w:r>
    </w:p>
    <w:p w14:paraId="2B22DA21" w14:textId="77777777" w:rsidR="00FF04B8" w:rsidRDefault="00FF04B8" w:rsidP="00FF04B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5A994D57" wp14:editId="4638F6AB">
            <wp:extent cx="6551476" cy="1762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98" cy="1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E326" w14:textId="77777777" w:rsidR="00FF04B8" w:rsidRPr="00FF04B8" w:rsidRDefault="00FF04B8" w:rsidP="00FF04B8">
      <w:pPr>
        <w:rPr>
          <w:b/>
          <w:bCs/>
        </w:rPr>
      </w:pPr>
      <w:r w:rsidRPr="00FF04B8">
        <w:rPr>
          <w:b/>
          <w:bCs/>
        </w:rPr>
        <w:t>Steps to Deploy a Docker Image from DockerHub</w:t>
      </w:r>
    </w:p>
    <w:p w14:paraId="50152DBA" w14:textId="77777777" w:rsidR="00FF04B8" w:rsidRDefault="0038234E" w:rsidP="00FF0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Go to your OpenShift Web Console and select the dedicated project</w:t>
      </w:r>
    </w:p>
    <w:p w14:paraId="57881B66" w14:textId="77777777" w:rsidR="009D1C85" w:rsidRDefault="009D1C85" w:rsidP="009D1C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NOTE: You can create your OpenShift Online cluster from </w:t>
      </w:r>
      <w:hyperlink r:id="rId7" w:history="1">
        <w:r w:rsidRPr="009D1C85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here</w:t>
        </w:r>
      </w:hyperlink>
    </w:p>
    <w:p w14:paraId="1B90084D" w14:textId="77777777" w:rsidR="0038234E" w:rsidRDefault="0038234E" w:rsidP="00FF04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From the “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Add to Project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 drop down list in the top-right corner, select “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Deploy Image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</w:t>
      </w:r>
    </w:p>
    <w:p w14:paraId="7F9B2931" w14:textId="77777777" w:rsidR="0038234E" w:rsidRDefault="0038234E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125BE5D3" wp14:editId="6A8C921D">
            <wp:extent cx="5845810" cy="78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37FB" w14:textId="77777777" w:rsidR="0038234E" w:rsidRDefault="0038234E" w:rsidP="003823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Select the “Image Name” option and give </w:t>
      </w:r>
      <w:r w:rsidRPr="0032667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&lt;hub_user&gt;/&lt;repo_name&gt;: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&lt;tag&gt;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 xml:space="preserve"> </w:t>
      </w:r>
      <w:r w:rsidRPr="0038234E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as follows,</w:t>
      </w:r>
    </w:p>
    <w:p w14:paraId="4AD889B3" w14:textId="77777777" w:rsidR="0038234E" w:rsidRDefault="0038234E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lastRenderedPageBreak/>
        <w:drawing>
          <wp:inline distT="0" distB="0" distL="0" distR="0" wp14:anchorId="2DCE40CC" wp14:editId="5C9898EA">
            <wp:extent cx="5683885" cy="42186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96" cy="42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790F" w14:textId="77777777" w:rsidR="00E67294" w:rsidRDefault="00E67294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Click “Deploy”</w:t>
      </w:r>
    </w:p>
    <w:p w14:paraId="355C16E8" w14:textId="77777777" w:rsidR="00E67294" w:rsidRDefault="00E67294" w:rsidP="00E6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The app will be shown in the “Deployments” section as follows,</w:t>
      </w:r>
    </w:p>
    <w:p w14:paraId="28E78FD5" w14:textId="77777777" w:rsidR="00E67294" w:rsidRPr="00E67294" w:rsidRDefault="00E67294" w:rsidP="00E672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652F3BCC" wp14:editId="6015E570">
            <wp:extent cx="6131560" cy="958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B824" w14:textId="77777777" w:rsidR="00E67294" w:rsidRDefault="00E67294" w:rsidP="00E67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Create a Route from the Service in order to expose the app to external world.</w:t>
      </w:r>
    </w:p>
    <w:p w14:paraId="62F62E25" w14:textId="77777777" w:rsidR="009D1C85" w:rsidRPr="00834BAF" w:rsidRDefault="00834BAF" w:rsidP="00834BAF">
      <w:pPr>
        <w:rPr>
          <w:b/>
          <w:bCs/>
        </w:rPr>
      </w:pPr>
      <w:r w:rsidRPr="00834BAF">
        <w:rPr>
          <w:b/>
          <w:bCs/>
        </w:rPr>
        <w:t>REST API URLs</w:t>
      </w:r>
    </w:p>
    <w:p w14:paraId="19551EF4" w14:textId="77777777" w:rsidR="00834BAF" w:rsidRDefault="00834BAF" w:rsidP="00834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Status: &lt;route_url&gt;/health</w:t>
      </w:r>
    </w:p>
    <w:p w14:paraId="7191447D" w14:textId="7A78B2F1" w:rsidR="00834BAF" w:rsidRDefault="00834BAF" w:rsidP="00834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In Memory H2 DB: &lt;route_url&gt;/h2</w:t>
      </w:r>
    </w:p>
    <w:p w14:paraId="568EB9F8" w14:textId="502D4B8A" w:rsidR="005E609D" w:rsidRDefault="005E609D" w:rsidP="001B3895">
      <w:pPr>
        <w:pStyle w:val="ListParagraph"/>
        <w:numPr>
          <w:ilvl w:val="0"/>
          <w:numId w:val="2"/>
        </w:numPr>
      </w:pPr>
      <w:r>
        <w:t>URL: &lt;route_url&gt;/h2</w:t>
      </w:r>
    </w:p>
    <w:p w14:paraId="3C8154A8" w14:textId="77777777" w:rsidR="005E609D" w:rsidRDefault="005E609D" w:rsidP="005E609D">
      <w:pPr>
        <w:ind w:left="720"/>
      </w:pPr>
      <w:r>
        <w:t>queries:</w:t>
      </w:r>
    </w:p>
    <w:p w14:paraId="0375CF7A" w14:textId="4A5BA1E9" w:rsidR="005E609D" w:rsidRPr="001B3895" w:rsidRDefault="005E609D" w:rsidP="001B3895">
      <w:pPr>
        <w:ind w:left="720"/>
      </w:pPr>
      <w:r>
        <w:t>select * from USER;</w:t>
      </w:r>
      <w:r>
        <w:br/>
      </w:r>
      <w:r>
        <w:br/>
        <w:t>select * from BATCH_JOB_EXECUTION;</w:t>
      </w:r>
      <w:r>
        <w:br/>
        <w:t>select * from BATCH_JOB_EXECUTION_CONTEXT;</w:t>
      </w:r>
      <w:r>
        <w:br/>
      </w:r>
      <w:r>
        <w:br/>
        <w:t>select * from BATCH_STEP_EXECUTION;</w:t>
      </w:r>
      <w:r>
        <w:br/>
        <w:t>select * from BATCH_STEP_EXECUTION_CONTEXT;</w:t>
      </w:r>
      <w:bookmarkStart w:id="0" w:name="_GoBack"/>
      <w:bookmarkEnd w:id="0"/>
    </w:p>
    <w:p w14:paraId="6CFD650C" w14:textId="77777777" w:rsidR="00834BAF" w:rsidRDefault="00834BAF" w:rsidP="00834B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To call the SpringBatch job launcer: &lt;route_rul&gt;/load</w:t>
      </w:r>
    </w:p>
    <w:p w14:paraId="501A5E17" w14:textId="77777777" w:rsidR="009D1C85" w:rsidRPr="009D1C85" w:rsidRDefault="009D1C85" w:rsidP="009D1C85">
      <w:pPr>
        <w:rPr>
          <w:b/>
          <w:bCs/>
        </w:rPr>
      </w:pPr>
      <w:r w:rsidRPr="009D1C85">
        <w:rPr>
          <w:b/>
          <w:bCs/>
        </w:rPr>
        <w:lastRenderedPageBreak/>
        <w:t>Reference</w:t>
      </w:r>
    </w:p>
    <w:p w14:paraId="1E988561" w14:textId="77777777" w:rsidR="009D1C85" w:rsidRDefault="009D1C85" w:rsidP="009D1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The instructions on this application found here: "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lang w:val="en"/>
          </w:rPr>
          <w:t>https://www.youtube.com/watch?v=1XEX-u12i0A&amp;list=PLGVPYDuhQp5INh38gIrWWW9xeYrWuIYYB&amp;index=3&amp;t=2028s</w:t>
        </w:r>
      </w:hyperlink>
      <w:r>
        <w:rPr>
          <w:rFonts w:ascii="Segoe UI" w:hAnsi="Segoe UI" w:cs="Segoe UI"/>
          <w:color w:val="24292E"/>
          <w:sz w:val="21"/>
          <w:szCs w:val="21"/>
          <w:lang w:val="en"/>
        </w:rPr>
        <w:t>"</w:t>
      </w:r>
    </w:p>
    <w:p w14:paraId="5C4198BA" w14:textId="77777777" w:rsidR="009D1C85" w:rsidRDefault="009D1C85" w:rsidP="009D1C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Related DockerHub Images can be found here: "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lang w:val="en"/>
          </w:rPr>
          <w:t>https://hub.docker.com/repository/docker/samme4life/spring-batch/general</w:t>
        </w:r>
      </w:hyperlink>
      <w:r>
        <w:rPr>
          <w:rFonts w:ascii="Segoe UI" w:hAnsi="Segoe UI" w:cs="Segoe UI"/>
          <w:color w:val="24292E"/>
          <w:sz w:val="21"/>
          <w:szCs w:val="21"/>
          <w:lang w:val="en"/>
        </w:rPr>
        <w:t>"</w:t>
      </w:r>
    </w:p>
    <w:p w14:paraId="5B8D0424" w14:textId="77777777" w:rsidR="009D1C85" w:rsidRDefault="009D1C85" w:rsidP="009D1C8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4BE4BA7C" w14:textId="77777777" w:rsidR="00E67294" w:rsidRPr="0032667E" w:rsidRDefault="00E67294" w:rsidP="0038234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20D305FC" w14:textId="77777777" w:rsidR="0032667E" w:rsidRPr="00B67976" w:rsidRDefault="0032667E" w:rsidP="0032667E">
      <w:pPr>
        <w:pStyle w:val="ListParagraph"/>
        <w:ind w:left="0"/>
      </w:pPr>
    </w:p>
    <w:sectPr w:rsidR="0032667E" w:rsidRPr="00B67976" w:rsidSect="003C4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77A"/>
    <w:multiLevelType w:val="hybridMultilevel"/>
    <w:tmpl w:val="B96A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24913"/>
    <w:multiLevelType w:val="multilevel"/>
    <w:tmpl w:val="353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32DEF"/>
    <w:multiLevelType w:val="multilevel"/>
    <w:tmpl w:val="F15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6278C"/>
    <w:multiLevelType w:val="multilevel"/>
    <w:tmpl w:val="AFB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93"/>
    <w:rsid w:val="00114FB5"/>
    <w:rsid w:val="001B3895"/>
    <w:rsid w:val="0032667E"/>
    <w:rsid w:val="0038234E"/>
    <w:rsid w:val="003C4393"/>
    <w:rsid w:val="005E609D"/>
    <w:rsid w:val="006350C8"/>
    <w:rsid w:val="007E689D"/>
    <w:rsid w:val="00834BAF"/>
    <w:rsid w:val="009D1C85"/>
    <w:rsid w:val="00B67976"/>
    <w:rsid w:val="00E67294"/>
    <w:rsid w:val="00FC518E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C55C"/>
  <w15:chartTrackingRefBased/>
  <w15:docId w15:val="{5B2536AA-648B-4768-9DD1-8DD2B0AA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6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67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unhideWhenUsed/>
    <w:rsid w:val="003266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8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D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75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shift.com/products/online/" TargetMode="External"/><Relationship Id="rId12" Type="http://schemas.openxmlformats.org/officeDocument/2006/relationships/hyperlink" Target="https://hub.docker.com/repository/docker/samme4life/spring-batch/gene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1XEX-u12i0A&amp;list=PLGVPYDuhQp5INh38gIrWWW9xeYrWuIYYB&amp;index=3&amp;t=2028s" TargetMode="External"/><Relationship Id="rId5" Type="http://schemas.openxmlformats.org/officeDocument/2006/relationships/hyperlink" Target="https://github.com/samme4life/spring-batch-examp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94AB5967</Template>
  <TotalTime>38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SAMARSINGHE, Samme</dc:creator>
  <cp:keywords/>
  <dc:description/>
  <cp:lastModifiedBy>SAMARSINGHE, Samme</cp:lastModifiedBy>
  <cp:revision>11</cp:revision>
  <dcterms:created xsi:type="dcterms:W3CDTF">2020-02-10T10:18:00Z</dcterms:created>
  <dcterms:modified xsi:type="dcterms:W3CDTF">2020-02-10T21:58:00Z</dcterms:modified>
</cp:coreProperties>
</file>